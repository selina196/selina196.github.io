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Default="004764C4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05710" cy="3340735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mexport1574915923339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710" cy="334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282D9DA14F2F442D99357D9F3A24206A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:rsidTr="00F56513">
        <w:trPr>
          <w:trHeight w:val="302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4FC8A9E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FC8A9E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6D409C" w:rsidRDefault="006D4212" w:rsidP="004764C4">
            <w:pPr>
              <w:rPr>
                <w:b/>
              </w:rPr>
            </w:pPr>
            <w:sdt>
              <w:sdtPr>
                <w:rPr>
                  <w:b/>
                </w:rPr>
                <w:id w:val="245614494"/>
                <w:placeholder>
                  <w:docPart w:val="1C869A20650242A2BB2035DEE85AE469"/>
                </w:placeholder>
                <w:temporary/>
                <w:showingPlcHdr/>
                <w15:appearance w15:val="hidden"/>
              </w:sdtPr>
              <w:sdtEndPr/>
              <w:sdtContent>
                <w:r w:rsidR="006D409C" w:rsidRPr="00036450">
                  <w:rPr>
                    <w:b/>
                  </w:rPr>
                  <w:t>[School Name]</w:t>
                </w:r>
              </w:sdtContent>
            </w:sdt>
          </w:p>
          <w:p w:rsidR="004764C4" w:rsidRPr="004764C4" w:rsidRDefault="004764C4" w:rsidP="004764C4">
            <w:pPr>
              <w:rPr>
                <w:b/>
              </w:rPr>
            </w:pPr>
            <w:r>
              <w:rPr>
                <w:b/>
              </w:rPr>
              <w:t xml:space="preserve">Xiamen university </w:t>
            </w:r>
            <w:proofErr w:type="spellStart"/>
            <w:r>
              <w:rPr>
                <w:b/>
              </w:rPr>
              <w:t>malaysia</w:t>
            </w:r>
            <w:proofErr w:type="spellEnd"/>
          </w:p>
          <w:p w:rsidR="006D409C" w:rsidRDefault="006D409C" w:rsidP="00776643"/>
          <w:p w:rsidR="006D409C" w:rsidRDefault="006D409C" w:rsidP="00776643"/>
          <w:p w:rsidR="006D409C" w:rsidRPr="00036450" w:rsidRDefault="00B76789" w:rsidP="00776643">
            <w:pPr>
              <w:rPr>
                <w:b/>
              </w:rPr>
            </w:pPr>
            <w:r>
              <w:rPr>
                <w:b/>
              </w:rPr>
              <w:t>[High school Name]</w:t>
            </w:r>
          </w:p>
          <w:p w:rsidR="006D409C" w:rsidRDefault="006D409C" w:rsidP="00B76789">
            <w:pPr>
              <w:rPr>
                <w:b/>
              </w:rPr>
            </w:pPr>
            <w:r w:rsidRPr="00B76789">
              <w:rPr>
                <w:b/>
              </w:rPr>
              <w:t xml:space="preserve"> </w:t>
            </w:r>
            <w:r w:rsidR="00B76789" w:rsidRPr="00B76789">
              <w:rPr>
                <w:b/>
              </w:rPr>
              <w:t>Xining</w:t>
            </w:r>
            <w:r w:rsidR="00B76789">
              <w:rPr>
                <w:b/>
              </w:rPr>
              <w:t xml:space="preserve"> the forth senior middle school</w:t>
            </w:r>
          </w:p>
          <w:p w:rsidR="00B76789" w:rsidRDefault="00B76789" w:rsidP="00B76789"/>
          <w:p w:rsidR="00B76789" w:rsidRDefault="00B76789" w:rsidP="00B76789"/>
          <w:p w:rsidR="00B76789" w:rsidRDefault="00B76789" w:rsidP="00B76789">
            <w:pPr>
              <w:rPr>
                <w:b/>
              </w:rPr>
            </w:pPr>
            <w:r>
              <w:rPr>
                <w:b/>
              </w:rPr>
              <w:t>[Profession]</w:t>
            </w:r>
          </w:p>
          <w:p w:rsidR="00B76789" w:rsidRDefault="00B76789" w:rsidP="00B76789">
            <w:pPr>
              <w:rPr>
                <w:b/>
              </w:rPr>
            </w:pPr>
            <w:r>
              <w:rPr>
                <w:b/>
              </w:rPr>
              <w:t xml:space="preserve">Computer science and </w:t>
            </w:r>
            <w:proofErr w:type="spellStart"/>
            <w:r>
              <w:rPr>
                <w:b/>
              </w:rPr>
              <w:t>tecnology</w:t>
            </w:r>
            <w:proofErr w:type="spellEnd"/>
          </w:p>
          <w:p w:rsidR="00B76789" w:rsidRPr="00B76789" w:rsidRDefault="00B76789" w:rsidP="00B76789">
            <w:pPr>
              <w:rPr>
                <w:b/>
              </w:rPr>
            </w:pPr>
          </w:p>
          <w:p w:rsidR="006D409C" w:rsidRDefault="006D409C" w:rsidP="00776643"/>
          <w:p w:rsidR="00B76789" w:rsidRDefault="00B76789" w:rsidP="00776643"/>
          <w:p w:rsidR="00B76789" w:rsidRDefault="00B76789" w:rsidP="00776643"/>
        </w:tc>
      </w:tr>
      <w:tr w:rsidR="006D409C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Pr="005D47DE" w:rsidRDefault="004764C4" w:rsidP="005D47DE">
            <w:pPr>
              <w:pStyle w:val="Title"/>
            </w:pPr>
            <w:r>
              <w:t>seilna</w:t>
            </w:r>
          </w:p>
          <w:p w:rsidR="006D409C" w:rsidRPr="005D47DE" w:rsidRDefault="004764C4" w:rsidP="005D47DE">
            <w:pPr>
              <w:pStyle w:val="Subtitle"/>
            </w:pPr>
            <w:r>
              <w:rPr>
                <w:spacing w:val="0"/>
                <w:w w:val="100"/>
              </w:rPr>
              <w:t>XMUM-student</w:t>
            </w:r>
          </w:p>
          <w:sdt>
            <w:sdtPr>
              <w:id w:val="-1448076370"/>
              <w:placeholder>
                <w:docPart w:val="320469DB6CC8465498DB769F6E68A0CF"/>
              </w:placeholder>
              <w:temporary/>
              <w:showingPlcHdr/>
              <w15:appearance w15:val="hidden"/>
            </w:sdtPr>
            <w:sdtEndPr/>
            <w:sdtContent>
              <w:p w:rsidR="006D409C" w:rsidRPr="005D47DE" w:rsidRDefault="006D409C" w:rsidP="005D47DE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:rsidR="006D409C" w:rsidRDefault="00B276FC" w:rsidP="00A75FCE">
            <w:pPr>
              <w:pStyle w:val="ProfileText"/>
            </w:pPr>
            <w:proofErr w:type="spellStart"/>
            <w:r>
              <w:t>Gradusted</w:t>
            </w:r>
            <w:proofErr w:type="spellEnd"/>
            <w:r>
              <w:t xml:space="preserve"> from </w:t>
            </w:r>
            <w:proofErr w:type="spellStart"/>
            <w:r>
              <w:t>xining</w:t>
            </w:r>
            <w:proofErr w:type="spellEnd"/>
            <w:r>
              <w:t xml:space="preserve"> the forth senior high school in Qinghai province.</w:t>
            </w:r>
          </w:p>
          <w:p w:rsidR="00B276FC" w:rsidRDefault="00B276FC" w:rsidP="00A75FCE">
            <w:pPr>
              <w:pStyle w:val="ProfileText"/>
            </w:pPr>
            <w:r>
              <w:t xml:space="preserve">Now studying in the Xiamen university </w:t>
            </w:r>
            <w:proofErr w:type="gramStart"/>
            <w:r>
              <w:t>Malaysia .</w:t>
            </w:r>
            <w:proofErr w:type="gramEnd"/>
          </w:p>
          <w:p w:rsidR="00B276FC" w:rsidRDefault="00B276FC" w:rsidP="00A75FCE">
            <w:pPr>
              <w:pStyle w:val="ProfileText"/>
            </w:pPr>
            <w:r>
              <w:t>Very enthusiastic.</w:t>
            </w:r>
            <w:bookmarkStart w:id="0" w:name="_GoBack"/>
            <w:bookmarkEnd w:id="0"/>
          </w:p>
          <w:p w:rsidR="006D409C" w:rsidRDefault="006D409C" w:rsidP="005D47DE"/>
          <w:sdt>
            <w:sdtPr>
              <w:id w:val="-1954003311"/>
              <w:placeholder>
                <w:docPart w:val="5AD5EBFFC7554F9F9C9E0E91E06A8B67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5D47D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54EC1D9A97814664870D8793D5018DA5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A75FC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:rsidR="006D409C" w:rsidRDefault="00B276FC" w:rsidP="00A75FCE">
            <w:pPr>
              <w:pStyle w:val="ContactDetails"/>
            </w:pPr>
            <w:r>
              <w:t>0198397260</w:t>
            </w:r>
          </w:p>
          <w:p w:rsidR="006D409C" w:rsidRPr="004D3011" w:rsidRDefault="006D409C" w:rsidP="00A75FCE">
            <w:pPr>
              <w:pStyle w:val="ContactDetails"/>
            </w:pPr>
          </w:p>
          <w:p w:rsidR="006D409C" w:rsidRDefault="00B276FC" w:rsidP="00A75FCE">
            <w:pPr>
              <w:pStyle w:val="ContactDetails"/>
            </w:pPr>
            <w:proofErr w:type="spellStart"/>
            <w:proofErr w:type="gramStart"/>
            <w:r>
              <w:t>Webset:l.xmu.edu</w:t>
            </w:r>
            <w:proofErr w:type="gramEnd"/>
            <w:r>
              <w:t>.my</w:t>
            </w:r>
            <w:proofErr w:type="spellEnd"/>
          </w:p>
          <w:p w:rsidR="006D409C" w:rsidRDefault="006D409C" w:rsidP="00A75FCE">
            <w:pPr>
              <w:pStyle w:val="ContactDetails"/>
            </w:pPr>
          </w:p>
          <w:p w:rsidR="006D409C" w:rsidRDefault="006D409C" w:rsidP="005D47DE"/>
          <w:sdt>
            <w:sdtPr>
              <w:id w:val="-240260293"/>
              <w:placeholder>
                <w:docPart w:val="9602745C1DEA4FA19D6CE13B9BE2DFAC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A75FC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:rsidR="006D409C" w:rsidRDefault="00B276FC" w:rsidP="005D47DE">
            <w:r>
              <w:t>1439715364@qq.com</w:t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01553383"/>
              <w:placeholder>
                <w:docPart w:val="770FA3C4DFA94CF3884083874DCF63F6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036450">
                  <w:t>WORK EXPERIENCE</w:t>
                </w:r>
              </w:p>
            </w:sdtContent>
          </w:sdt>
        </w:tc>
      </w:tr>
      <w:tr w:rsidR="006D409C" w:rsidTr="00F56513">
        <w:trPr>
          <w:trHeight w:val="5688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6D409C" w:rsidRDefault="00B76789" w:rsidP="00776643">
            <w:pPr>
              <w:rPr>
                <w:bCs/>
              </w:rPr>
            </w:pPr>
            <w:r>
              <w:rPr>
                <w:b/>
              </w:rPr>
              <w:t>Once b</w:t>
            </w:r>
            <w:r w:rsidR="00B276FC">
              <w:rPr>
                <w:b/>
              </w:rPr>
              <w:t xml:space="preserve">e the </w:t>
            </w:r>
            <w:proofErr w:type="spellStart"/>
            <w:r w:rsidR="00B276FC">
              <w:rPr>
                <w:b/>
              </w:rPr>
              <w:t>Xmum</w:t>
            </w:r>
            <w:proofErr w:type="spellEnd"/>
            <w:r w:rsidR="00B276FC">
              <w:rPr>
                <w:b/>
              </w:rPr>
              <w:t xml:space="preserve">-volunteer of marathon in </w:t>
            </w:r>
            <w:proofErr w:type="spellStart"/>
            <w:r w:rsidR="00B276FC">
              <w:rPr>
                <w:b/>
              </w:rPr>
              <w:t>malaysia</w:t>
            </w:r>
            <w:proofErr w:type="spellEnd"/>
          </w:p>
          <w:p w:rsidR="006D409C" w:rsidRDefault="006D409C" w:rsidP="005D47DE"/>
        </w:tc>
      </w:tr>
      <w:tr w:rsidR="006D409C" w:rsidTr="00F56513">
        <w:trPr>
          <w:trHeight w:val="1080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A40176FDF88C43629492B27E1843687F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776643">
                  <w:rPr>
                    <w:rStyle w:val="Heading2Char"/>
                    <w:b w:val="0"/>
                    <w:bCs w:val="0"/>
                    <w:caps/>
                    <w:sz w:val="48"/>
                    <w:szCs w:val="32"/>
                  </w:rPr>
                  <w:t>SKILLS</w:t>
                </w:r>
              </w:p>
            </w:sdtContent>
          </w:sdt>
        </w:tc>
      </w:tr>
      <w:tr w:rsidR="006D409C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xq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BST6xq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:rsidR="006D409C" w:rsidRDefault="006D409C" w:rsidP="00776643">
            <w:pPr>
              <w:rPr>
                <w:b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580233D0" wp14:editId="678A9697">
                  <wp:extent cx="3756660" cy="1524000"/>
                  <wp:effectExtent l="0" t="0" r="1524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:rsidR="00153B84" w:rsidRDefault="00153B84" w:rsidP="005D47DE"/>
    <w:sectPr w:rsidR="00153B84" w:rsidSect="00F56513">
      <w:headerReference w:type="default" r:id="rId12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212" w:rsidRDefault="006D4212" w:rsidP="00C51CF5">
      <w:r>
        <w:separator/>
      </w:r>
    </w:p>
  </w:endnote>
  <w:endnote w:type="continuationSeparator" w:id="0">
    <w:p w:rsidR="006D4212" w:rsidRDefault="006D4212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212" w:rsidRDefault="006D4212" w:rsidP="00C51CF5">
      <w:r>
        <w:separator/>
      </w:r>
    </w:p>
  </w:footnote>
  <w:footnote w:type="continuationSeparator" w:id="0">
    <w:p w:rsidR="006D4212" w:rsidRDefault="006D4212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CF5" w:rsidRDefault="00F565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4DE2C154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C4"/>
    <w:rsid w:val="000521EF"/>
    <w:rsid w:val="000A545F"/>
    <w:rsid w:val="000F3BEA"/>
    <w:rsid w:val="0010314C"/>
    <w:rsid w:val="00153B84"/>
    <w:rsid w:val="00196AAB"/>
    <w:rsid w:val="001A4D1A"/>
    <w:rsid w:val="001B0B3D"/>
    <w:rsid w:val="003B0DB8"/>
    <w:rsid w:val="00431999"/>
    <w:rsid w:val="00443E2D"/>
    <w:rsid w:val="004764C4"/>
    <w:rsid w:val="00572086"/>
    <w:rsid w:val="00597871"/>
    <w:rsid w:val="005D47DE"/>
    <w:rsid w:val="005F364E"/>
    <w:rsid w:val="0062123A"/>
    <w:rsid w:val="00635EF0"/>
    <w:rsid w:val="00646E75"/>
    <w:rsid w:val="00663587"/>
    <w:rsid w:val="006D409C"/>
    <w:rsid w:val="006D4212"/>
    <w:rsid w:val="00776643"/>
    <w:rsid w:val="00797579"/>
    <w:rsid w:val="007D0F5B"/>
    <w:rsid w:val="00882E29"/>
    <w:rsid w:val="008F290E"/>
    <w:rsid w:val="00942045"/>
    <w:rsid w:val="00964B9F"/>
    <w:rsid w:val="009F215D"/>
    <w:rsid w:val="00A73BCA"/>
    <w:rsid w:val="00A75FCE"/>
    <w:rsid w:val="00AC5509"/>
    <w:rsid w:val="00AF4EA4"/>
    <w:rsid w:val="00B0669D"/>
    <w:rsid w:val="00B276FC"/>
    <w:rsid w:val="00B76789"/>
    <w:rsid w:val="00B90CEF"/>
    <w:rsid w:val="00B95D4D"/>
    <w:rsid w:val="00C51CF5"/>
    <w:rsid w:val="00C93D20"/>
    <w:rsid w:val="00CA407F"/>
    <w:rsid w:val="00D00A30"/>
    <w:rsid w:val="00D8438A"/>
    <w:rsid w:val="00DC71AE"/>
    <w:rsid w:val="00E55D74"/>
    <w:rsid w:val="00E774C3"/>
    <w:rsid w:val="00E8541C"/>
    <w:rsid w:val="00F56513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5ED1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530-Computing\AppData\Roaming\Microsoft\Templates\Green%20cube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hobby</c:v>
                </c:pt>
              </c:strCache>
            </c:strRef>
          </c:tx>
          <c:spPr>
            <a:gradFill flip="none" rotWithShape="1">
              <a:gsLst>
                <a:gs pos="0">
                  <a:schemeClr val="accent1"/>
                </a:gs>
                <a:gs pos="75000">
                  <a:schemeClr val="accent1">
                    <a:lumMod val="60000"/>
                    <a:lumOff val="40000"/>
                  </a:schemeClr>
                </a:gs>
                <a:gs pos="51000">
                  <a:schemeClr val="accent1">
                    <a:alpha val="75000"/>
                  </a:schemeClr>
                </a:gs>
                <a:gs pos="100000">
                  <a:schemeClr val="accent1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dance</c:v>
                </c:pt>
                <c:pt idx="1">
                  <c:v>watch films</c:v>
                </c:pt>
                <c:pt idx="2">
                  <c:v>running</c:v>
                </c:pt>
                <c:pt idx="3">
                  <c:v>sing</c:v>
                </c:pt>
                <c:pt idx="4">
                  <c:v>sleep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2A-4063-83A0-58B2528B3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6"/>
        <c:overlap val="-58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15000"/>
                <a:lumOff val="8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gradFill>
                <a:gsLst>
                  <a:gs pos="99000">
                    <a:schemeClr val="tx1">
                      <a:lumMod val="25000"/>
                      <a:lumOff val="75000"/>
                    </a:schemeClr>
                  </a:gs>
                  <a:gs pos="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99000">
              <a:schemeClr val="tx1">
                <a:lumMod val="25000"/>
                <a:lumOff val="75000"/>
              </a:schemeClr>
            </a:gs>
            <a:gs pos="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15000"/>
                <a:lumOff val="85000"/>
              </a:schemeClr>
            </a:gs>
            <a:gs pos="0">
              <a:schemeClr val="tx1">
                <a:lumMod val="5000"/>
                <a:lumOff val="9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2D9DA14F2F442D99357D9F3A242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54643-FD03-442D-854B-FFE55C9E92FA}"/>
      </w:docPartPr>
      <w:docPartBody>
        <w:p w:rsidR="00000000" w:rsidRDefault="00A354BC">
          <w:pPr>
            <w:pStyle w:val="282D9DA14F2F442D99357D9F3A24206A"/>
          </w:pPr>
          <w:r w:rsidRPr="00036450">
            <w:t>EDUCATION</w:t>
          </w:r>
        </w:p>
      </w:docPartBody>
    </w:docPart>
    <w:docPart>
      <w:docPartPr>
        <w:name w:val="1C869A20650242A2BB2035DEE85AE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61605-112D-4366-8F10-DF60FC03ABA7}"/>
      </w:docPartPr>
      <w:docPartBody>
        <w:p w:rsidR="00000000" w:rsidRDefault="00A354BC">
          <w:pPr>
            <w:pStyle w:val="1C869A20650242A2BB2035DEE85AE469"/>
          </w:pPr>
          <w:r w:rsidRPr="00036450">
            <w:rPr>
              <w:b/>
            </w:rPr>
            <w:t>[School Name]</w:t>
          </w:r>
        </w:p>
      </w:docPartBody>
    </w:docPart>
    <w:docPart>
      <w:docPartPr>
        <w:name w:val="320469DB6CC8465498DB769F6E68A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CF1DF-B86A-4474-95CD-F18C01DF4926}"/>
      </w:docPartPr>
      <w:docPartBody>
        <w:p w:rsidR="00000000" w:rsidRDefault="00A354BC">
          <w:pPr>
            <w:pStyle w:val="320469DB6CC8465498DB769F6E68A0CF"/>
          </w:pPr>
          <w:r w:rsidRPr="005D47DE">
            <w:t>Profile</w:t>
          </w:r>
        </w:p>
      </w:docPartBody>
    </w:docPart>
    <w:docPart>
      <w:docPartPr>
        <w:name w:val="5AD5EBFFC7554F9F9C9E0E91E06A8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A084F-FBBE-49CF-A90D-03EC6F73487D}"/>
      </w:docPartPr>
      <w:docPartBody>
        <w:p w:rsidR="00000000" w:rsidRDefault="00A354BC">
          <w:pPr>
            <w:pStyle w:val="5AD5EBFFC7554F9F9C9E0E91E06A8B67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54EC1D9A97814664870D8793D5018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DE5DF-B9B0-4F89-BAE9-E616F450558A}"/>
      </w:docPartPr>
      <w:docPartBody>
        <w:p w:rsidR="00000000" w:rsidRDefault="00A354BC">
          <w:pPr>
            <w:pStyle w:val="54EC1D9A97814664870D8793D5018DA5"/>
          </w:pPr>
          <w:r w:rsidRPr="004D3011">
            <w:t>PHONE:</w:t>
          </w:r>
        </w:p>
      </w:docPartBody>
    </w:docPart>
    <w:docPart>
      <w:docPartPr>
        <w:name w:val="9602745C1DEA4FA19D6CE13B9BE2D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06626-BDCD-4D2B-862D-79AA7593144C}"/>
      </w:docPartPr>
      <w:docPartBody>
        <w:p w:rsidR="00000000" w:rsidRDefault="00A354BC">
          <w:pPr>
            <w:pStyle w:val="9602745C1DEA4FA19D6CE13B9BE2DFAC"/>
          </w:pPr>
          <w:r w:rsidRPr="004D3011">
            <w:t>EMAIL:</w:t>
          </w:r>
        </w:p>
      </w:docPartBody>
    </w:docPart>
    <w:docPart>
      <w:docPartPr>
        <w:name w:val="770FA3C4DFA94CF3884083874DCF6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0EFE1-51A4-42BD-B51D-F8664AB42E93}"/>
      </w:docPartPr>
      <w:docPartBody>
        <w:p w:rsidR="00000000" w:rsidRDefault="00A354BC">
          <w:pPr>
            <w:pStyle w:val="770FA3C4DFA94CF3884083874DCF63F6"/>
          </w:pPr>
          <w:r w:rsidRPr="00036450">
            <w:t>WORK EXPERIENCE</w:t>
          </w:r>
        </w:p>
      </w:docPartBody>
    </w:docPart>
    <w:docPart>
      <w:docPartPr>
        <w:name w:val="A40176FDF88C43629492B27E18436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747E7-36F6-468F-A476-61CA6128B20B}"/>
      </w:docPartPr>
      <w:docPartBody>
        <w:p w:rsidR="00000000" w:rsidRDefault="00A354BC">
          <w:pPr>
            <w:pStyle w:val="A40176FDF88C43629492B27E1843687F"/>
          </w:pPr>
          <w:r w:rsidRPr="00776643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BC"/>
    <w:rsid w:val="00A3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2D9DA14F2F442D99357D9F3A24206A">
    <w:name w:val="282D9DA14F2F442D99357D9F3A24206A"/>
  </w:style>
  <w:style w:type="paragraph" w:customStyle="1" w:styleId="1C869A20650242A2BB2035DEE85AE469">
    <w:name w:val="1C869A20650242A2BB2035DEE85AE469"/>
  </w:style>
  <w:style w:type="paragraph" w:customStyle="1" w:styleId="17902484959A4B3BB4E94CB3539A9679">
    <w:name w:val="17902484959A4B3BB4E94CB3539A9679"/>
  </w:style>
  <w:style w:type="paragraph" w:customStyle="1" w:styleId="00304C2C99334B129416E66FC03FE666">
    <w:name w:val="00304C2C99334B129416E66FC03FE666"/>
  </w:style>
  <w:style w:type="paragraph" w:customStyle="1" w:styleId="DEB462204E8A4FF9B7978F0A9E2DC621">
    <w:name w:val="DEB462204E8A4FF9B7978F0A9E2DC621"/>
  </w:style>
  <w:style w:type="paragraph" w:customStyle="1" w:styleId="BA8B5D0911CB4CE0A4BB851628073399">
    <w:name w:val="BA8B5D0911CB4CE0A4BB851628073399"/>
  </w:style>
  <w:style w:type="paragraph" w:customStyle="1" w:styleId="1ECA94A1AAD8429D8C07D2D9A6E0F3C7">
    <w:name w:val="1ECA94A1AAD8429D8C07D2D9A6E0F3C7"/>
  </w:style>
  <w:style w:type="paragraph" w:customStyle="1" w:styleId="958CF66183E5404C83B848E083AD9BD9">
    <w:name w:val="958CF66183E5404C83B848E083AD9BD9"/>
  </w:style>
  <w:style w:type="paragraph" w:customStyle="1" w:styleId="709C0F23FE2E4A788E234A271E368FF7">
    <w:name w:val="709C0F23FE2E4A788E234A271E368FF7"/>
  </w:style>
  <w:style w:type="paragraph" w:customStyle="1" w:styleId="23BBBBA0455643B789A799AA60A6FE95">
    <w:name w:val="23BBBBA0455643B789A799AA60A6FE95"/>
  </w:style>
  <w:style w:type="paragraph" w:customStyle="1" w:styleId="320469DB6CC8465498DB769F6E68A0CF">
    <w:name w:val="320469DB6CC8465498DB769F6E68A0CF"/>
  </w:style>
  <w:style w:type="paragraph" w:customStyle="1" w:styleId="0B09E0ACB7934FD688B51D982F15B122">
    <w:name w:val="0B09E0ACB7934FD688B51D982F15B12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en-US" w:eastAsia="ja-JP"/>
    </w:rPr>
  </w:style>
  <w:style w:type="paragraph" w:customStyle="1" w:styleId="5AD5EBFFC7554F9F9C9E0E91E06A8B67">
    <w:name w:val="5AD5EBFFC7554F9F9C9E0E91E06A8B67"/>
  </w:style>
  <w:style w:type="paragraph" w:customStyle="1" w:styleId="54EC1D9A97814664870D8793D5018DA5">
    <w:name w:val="54EC1D9A97814664870D8793D5018DA5"/>
  </w:style>
  <w:style w:type="paragraph" w:customStyle="1" w:styleId="21B8A55414D246FA8008C9386A83FE90">
    <w:name w:val="21B8A55414D246FA8008C9386A83FE90"/>
  </w:style>
  <w:style w:type="paragraph" w:customStyle="1" w:styleId="5F901826E8824043B573C0424395B1BC">
    <w:name w:val="5F901826E8824043B573C0424395B1BC"/>
  </w:style>
  <w:style w:type="paragraph" w:customStyle="1" w:styleId="C811CDA33E194784B41F94A0264BC156">
    <w:name w:val="C811CDA33E194784B41F94A0264BC156"/>
  </w:style>
  <w:style w:type="paragraph" w:customStyle="1" w:styleId="9602745C1DEA4FA19D6CE13B9BE2DFAC">
    <w:name w:val="9602745C1DEA4FA19D6CE13B9BE2DFAC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6E81C9E072B84CA8A12CE329738315F4">
    <w:name w:val="6E81C9E072B84CA8A12CE329738315F4"/>
  </w:style>
  <w:style w:type="paragraph" w:customStyle="1" w:styleId="770FA3C4DFA94CF3884083874DCF63F6">
    <w:name w:val="770FA3C4DFA94CF3884083874DCF63F6"/>
  </w:style>
  <w:style w:type="paragraph" w:customStyle="1" w:styleId="CEE4C56579964FCFAA1D37CF6D81AF10">
    <w:name w:val="CEE4C56579964FCFAA1D37CF6D81AF10"/>
  </w:style>
  <w:style w:type="paragraph" w:customStyle="1" w:styleId="0F5F7D16126549FEA532E33417DA9DA1">
    <w:name w:val="0F5F7D16126549FEA532E33417DA9DA1"/>
  </w:style>
  <w:style w:type="paragraph" w:customStyle="1" w:styleId="89394B6ED1C14207B3E62520C364785F">
    <w:name w:val="89394B6ED1C14207B3E62520C364785F"/>
  </w:style>
  <w:style w:type="paragraph" w:customStyle="1" w:styleId="173A354D2554444C8E6F7F9096D33B12">
    <w:name w:val="173A354D2554444C8E6F7F9096D33B12"/>
  </w:style>
  <w:style w:type="paragraph" w:customStyle="1" w:styleId="FE96DE9076554E15A11EB9B6B49CF9C8">
    <w:name w:val="FE96DE9076554E15A11EB9B6B49CF9C8"/>
  </w:style>
  <w:style w:type="paragraph" w:customStyle="1" w:styleId="F2620DFAB904434A8BCBEA0DBFDE9201">
    <w:name w:val="F2620DFAB904434A8BCBEA0DBFDE9201"/>
  </w:style>
  <w:style w:type="paragraph" w:customStyle="1" w:styleId="6C33070907264621A0C6FA2776911056">
    <w:name w:val="6C33070907264621A0C6FA2776911056"/>
  </w:style>
  <w:style w:type="paragraph" w:customStyle="1" w:styleId="F949FDACBFB645C0B4CA0104DCA11F5F">
    <w:name w:val="F949FDACBFB645C0B4CA0104DCA11F5F"/>
  </w:style>
  <w:style w:type="paragraph" w:customStyle="1" w:styleId="81B5D6E736304DA78FC34B23BDCAF64A">
    <w:name w:val="81B5D6E736304DA78FC34B23BDCAF64A"/>
  </w:style>
  <w:style w:type="paragraph" w:customStyle="1" w:styleId="456DD3EA2DD54BD1A22E20D64F8E7DFF">
    <w:name w:val="456DD3EA2DD54BD1A22E20D64F8E7DFF"/>
  </w:style>
  <w:style w:type="paragraph" w:customStyle="1" w:styleId="2DE0C61078EB4E31B6B3F36DF60B6B0B">
    <w:name w:val="2DE0C61078EB4E31B6B3F36DF60B6B0B"/>
  </w:style>
  <w:style w:type="paragraph" w:customStyle="1" w:styleId="A8B72AFCF6574929ACB02B22CA41A63F">
    <w:name w:val="A8B72AFCF6574929ACB02B22CA41A63F"/>
  </w:style>
  <w:style w:type="paragraph" w:customStyle="1" w:styleId="5B211DEE40844020AF7E961525E4EA3C">
    <w:name w:val="5B211DEE40844020AF7E961525E4EA3C"/>
  </w:style>
  <w:style w:type="paragraph" w:customStyle="1" w:styleId="A600FBB3E4084CAEA1434A711D1BB998">
    <w:name w:val="A600FBB3E4084CAEA1434A711D1BB998"/>
  </w:style>
  <w:style w:type="paragraph" w:customStyle="1" w:styleId="9B5AFD12D8CE448DB1F422D8E327E746">
    <w:name w:val="9B5AFD12D8CE448DB1F422D8E327E746"/>
  </w:style>
  <w:style w:type="paragraph" w:customStyle="1" w:styleId="290121B1DE4D41FA85D0D39314A6F76F">
    <w:name w:val="290121B1DE4D41FA85D0D39314A6F76F"/>
  </w:style>
  <w:style w:type="paragraph" w:customStyle="1" w:styleId="5A3336F665DB45108D96CF1158969897">
    <w:name w:val="5A3336F665DB45108D96CF1158969897"/>
  </w:style>
  <w:style w:type="paragraph" w:customStyle="1" w:styleId="3B9427C3CD964AAFAD56875147190D57">
    <w:name w:val="3B9427C3CD964AAFAD56875147190D57"/>
  </w:style>
  <w:style w:type="paragraph" w:customStyle="1" w:styleId="2D29D0FB00EF4EBCAF861C63CF9015CE">
    <w:name w:val="2D29D0FB00EF4EBCAF861C63CF9015CE"/>
  </w:style>
  <w:style w:type="paragraph" w:customStyle="1" w:styleId="9357A49F4428440C9B1EB21D736D024D">
    <w:name w:val="9357A49F4428440C9B1EB21D736D024D"/>
  </w:style>
  <w:style w:type="paragraph" w:customStyle="1" w:styleId="A40176FDF88C43629492B27E1843687F">
    <w:name w:val="A40176FDF88C43629492B27E184368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2019-11-28T04:43:00Z</dcterms:created>
  <dcterms:modified xsi:type="dcterms:W3CDTF">2019-11-28T05:13:00Z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